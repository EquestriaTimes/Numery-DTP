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Każdy z nas widział kiedyś pingwina – na filmie dokumentalnym, w zoo, w kinie bądź nawet na zwykłych zdjęciach w Internecie lub w głupim filmiku. Może wśród naszych Czytelników znajdą się pasjonaci tych uroczych nielotów. Ale co wiecie o Pingwinowej? W dzisiejszym wywiadzie porozmawiamy z artystką z naszego rodzimego podwórka.</w:t>
      </w:r>
    </w:p>
    <w:p w:rsidR="002E18C2" w:rsidRDefault="002E18C2">
      <w:pPr>
        <w:pStyle w:val="normal0"/>
        <w:ind w:firstLine="720"/>
        <w:jc w:val="right"/>
        <w:rPr>
          <w:sz w:val="24"/>
          <w:szCs w:val="24"/>
        </w:rPr>
      </w:pPr>
      <w:r>
        <w:rPr>
          <w:sz w:val="24"/>
          <w:szCs w:val="24"/>
        </w:rPr>
        <w:t>&gt;&gt;&gt; Victoria Luna</w:t>
      </w:r>
    </w:p>
    <w:p w:rsidR="002E18C2" w:rsidRDefault="002E18C2">
      <w:pPr>
        <w:pStyle w:val="normal0"/>
        <w:ind w:firstLine="720"/>
        <w:jc w:val="right"/>
        <w:rPr>
          <w:sz w:val="24"/>
          <w:szCs w:val="24"/>
        </w:rPr>
      </w:pP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Victoria Luna: </w:t>
      </w:r>
      <w:r>
        <w:rPr>
          <w:b/>
          <w:sz w:val="24"/>
          <w:szCs w:val="24"/>
        </w:rPr>
        <w:t>Witam Cię serdecznie, droga Pingwinowo. Opowiedz nam co nieco o sobie.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Pingwinowa: Jestem małym pingwinem z pasją do tworzenia i słabością do czekolady &lt;śmiech&gt;.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Czekolada to słodko-gorzkie uzależnienie każdego z nas. Czy tworzysz coś z udziałem czekolady?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Zawsze, jak chcę wypróbować jakieś nowe medium, zaczynam od odcieni zbliżonych do czekolady &lt;śmiech&gt;. Kiedy zaczynałam rysować markerami, zakupiłam 4 odcienie, w których pozycję obowiązkową zajął „cocoa”. Poza tym lubię piec i większość słodkości, które opuszczają mój piekarnik, zawiera chociażby symboliczną ilość czekolady.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V:</w:t>
      </w:r>
      <w:r>
        <w:rPr>
          <w:b/>
          <w:sz w:val="24"/>
          <w:szCs w:val="24"/>
        </w:rPr>
        <w:t xml:space="preserve"> Przyznam się, że również uwielbiam piec. Ciężej przypalić ciasto od soku :) Czyli jesteś wielbicielką czekoladowych odcieni?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Owszem. Sporo z moich postaci jest brązowych lub posiada brązowe akcenty. Jest to taki ciepły i sympatyczny odcień.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Zgadzam się. Wcześniej wspomniałaś o pierwszych markerach. Co Cię skłoniło, by je kupić i spróbować swoich sił w rysowaniu?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Głównie polecający znajomi. Wcześniej korzystałam najczęściej z kredek, ale uznałam, że fajnie będzie wypróbować nowe medium. Co prawda za czasów szkolnych cena za 1 marker była lekko odstraszająca, więc chwilę mi zajęło faktyczne przekonanie się do zakupienia chociażby paru sztuk. Przeszliśmy razem dość długą drogę, zanim nauczyłam się całkiem satysfakcjonująco z nimi pracować. Aktualnie są na liście 4 moich ulubionych mediów tradycyjnych.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O! A czego poza markerami używasz podczas pracy?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Uwielbiam kredki akwarelowe! Możliwość rozwadniania pigmentu pozwala na piękne łączenie kolorów. Jest to trochę czasochłonne, jednak mogę dodawać warstwy mokre i zakończyć najmocniej napigmentowaną suchą warstwą, co daje świetne efekty. Dzięki pędzlom wodnym nie ograniczam się do rysowania przy biurku. Mogę swobodnie zapakować część kredek na wyjazd :)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Z pozostałych mediów, które mają ważne miejsce w moich serduszku, są klasyczne kredki. Zazwyczaj łączę i mieszam produkty różnych firm. Chyba moim najlepszym połączeniem są derwent colorsoft + twarde kredki firmy bic z małym dodatkiem bambino. Muszę wymienić także ecoliny. Nie wierzyłam, że kiedykolwiek dogadam się z farbami wodnymi. Jednak ich intensywne kolory i cudne akwarelowe efekty rozwaliły moją niechęć. Są bardziej nieokiełznane w porównaniu z pozostałymi narzędziami, ale po stoczonej batalii jestem zazwyczaj bardzo zadowolona z efektów.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 xml:space="preserve">A jak z techniką cyfrową? Jesteś za czy przeciwko </w:t>
      </w:r>
      <w:r>
        <w:rPr>
          <w:b/>
          <w:i/>
          <w:sz w:val="24"/>
          <w:szCs w:val="24"/>
        </w:rPr>
        <w:t>cyfryzacji</w:t>
      </w:r>
      <w:r>
        <w:rPr>
          <w:b/>
          <w:sz w:val="24"/>
          <w:szCs w:val="24"/>
        </w:rPr>
        <w:t xml:space="preserve"> i stronisz od tego typu prac?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Swoją przygodę z technikami cyfrowymi zaczęłam w liceum, jednak jak to ze mną bywa, sporo czasu i walki zajęło mi dogadanie się z tabletem i dopiero na studiach mogłam powiedzieć, że w miarę wiem co robię xD Programy graficzne dają niesamowite możliwości. Opcja zapisu każdego etapu pracy pozwala na sporą dozę eksperymentów i zapewnia dużo artystycznej swobody. Rysowanie przy komputerze ma także cudowną opcję ctrl+z, której często mi brakuje, gdy wracam do klasycznej kartki papieru. Szczerze mówiąc, nie wiem, czy nie więcej czasu spędzam teraz korzystając z dobrodziejstw programów graficznych niż mediów tradycyjnych.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Sama mam podobny problem. Często ubolewam też nad faktem, gdy nie mam dostępu do wybranej techniki, a jestem np. w trasie lub w szkole... Jeśli już jesteśmy w temacie nauki – studiujesz kierunek artystyczny czy coś kompletnie odmiennego?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Powiedzmy, że okołoartystycznie studiowałam. Skończyłam sztukę ogrodową, gdzie poza typową nauką o roślinach mieliśmy sporo zajęć z projektowania i trochę z rysunku technicznego. Dodatkowo doszkalałam się podyplomowo z grafiki komputerowej.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Mnie również chcieli na to wysłać, tyle że do szkoły średniej o takim profilu &lt;śmiech&gt;. Czy polecasz innym ten kierunek?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Hmm, ciężkie pytanie. Sporo zależy, czego oczekujemy po tym kierunku. W porównaniu z architekturą krajobrazu oferuje mniej zajęć z rysunku i projektowania, nadrabiając wiedzą z zakresu roślin i ich zastosowania. Widziałam wiele przykładów praktycznych, gdzie fajny projekt architekta po roku lub 2 był już kompletnie nie do użytku, bo nie uwzględnił wymagań roślin i wpływu środowiska. Więc jeśli masz zamiłowanie do natury i artystyczną duszę, to może być miejsce dla Ciebie, jednak nie raz się pobrudzisz i będziesz musiał uczyć się takich niezbyt pasjonujących rzeczy jak skład azofoski.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Poruszyłyśmy temat pracy, a teraz czas na hobby. Co lubisz robić w wolnych chwilach, prócz pieczenia ciast czekoladowych?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Moim głównym zajęciem jest praca w małej firmie robiącej gry – Moonlit na stanowisku office manager. Dodatkowo wraz z koleżanką założyłyśmy niedawno małą firmę graficzną i próbujemy swoich sił w pracy artystycznej.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Brzmi ciekawie. Czy możesz opowiedzieć nam o Moonlit oraz o zakresie Twoich obowiązków?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Moonlit jest krakowskim studiem. Zajmują się zarówno produkcją własnych gier, jak i zamówieniami od innych firm. Moim głównym obowiązkiem jest pilnowanie, żeby ludzie byli zadowoleni. Stoję na straży zapasów i kontaktuję się z księgową, żeby pracownicy na czas mieli potrzebne dokumenty. Zajmuję się także urlopami i fakturami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Dla mnie brzmi to jak papierkowa robota. Czy zdarzyły Ci się kiedyś wpadki, z których teraz się śmiejesz?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O tak! Głównie przez moje szczęście do małych wypadków losowych. Pamiętam jak kiedy odkamieniałam czajnik, postanowił on jednak się zagotować i wypluć z siebie pianę. Zamoczył podstawkę, co spowodowało zwarcie i straciliśmy prąd w jednym z pokojów ^^'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Ojej! Awaria była poważna?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Nie, dość szybko przywróciliśmy wszystko i skończyło się na śmiechu z mojej miny, gdy zobaczyłam atakujący pianą czajnik.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Mam nadzieję, że takie rzeczy zobaczę tylko na filmie z youtube &lt;śmiech&gt;. Wspomniałaś o grupie artystycznej. Czy to D'n'A?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Nie, firma nazywa się BAGNO, czyli bardzo artystyczna grupa niepoprawnych optymistów.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Podoba mi się jej nazwa.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Co było inspiracją do jej stworzenia?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Szczerze mówiąc, nie pamiętam. Dość długo żartowałyśmy, że stworzymy firmę o nietypowej nazwie, ale nie wiem jak wpadłyśmy akurat na bagno (lub do bagna &lt;śmiech&gt;).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 xml:space="preserve">A w czym się specjalizuje Wasza </w:t>
      </w:r>
      <w:r>
        <w:rPr>
          <w:b/>
          <w:i/>
          <w:sz w:val="24"/>
          <w:szCs w:val="24"/>
        </w:rPr>
        <w:t>ekipa?</w:t>
      </w:r>
      <w:r>
        <w:rPr>
          <w:b/>
          <w:sz w:val="24"/>
          <w:szCs w:val="24"/>
        </w:rPr>
        <w:t xml:space="preserve"> Czy są to kucyki, postacie z gier czy jeszcze inne stworzenia?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Myślę, że nasze mocne strony to komiks i ilustracja dziecięca. Pracujemy teraz nad poprawą naszych umiejętności jako animatorzy.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 xml:space="preserve">Inspirujecie się większymi wydawnictwami np. Marvel, DC Comics, Walt Disney (tak, są komiksy z Disneya, kolekcjonuję je od 4 roku życia ;) czy stawiacie na samodzielne historie? Czym się inspirujecie podczas pracy? 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Jest wiele komiksów i mang, które mnie inspirują. Najstarszym komiksem, który pochłaniałam z zapartym tchem, były „Życie i czasy Sknerusa McKwacza”. Niestety własną kopię dorwałam dopiero, jak wydali kilka lat temu dodruk. Nadal bardzo lubię postacie z Kaczogrodu. Nowe „Kacze opowieści” są super! Czekam na nowy sezon. Słyszałam, że ma się tam pokazać Daisy. Szkoda, że większość koszulek i gadżetów wychodzi u nas z Myszką Miki!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Też nad tym ubolewam. Jest wiele postaci, które zostały świetnie wykreowane, lecz wie o nich garstka zagorzałych fanów. Zapomniałam o najważniejszym pytaniu: jak trafiłaś na kucyki?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Hmm, nie pamiętam dokładnie kiedy, ale to było ok. 7 lat temu. Moja znajoma zaczęła rysować obrazki z kucykami. Zaciągnęłam Ailish na seans i dość szybko dałyśmy się wciągnąć :D Później kolega powiedział nam o meetach kucykowych i tak już zostałam :) Teraz powoli przygotowuję się na Snowfall.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Ja również jadę na Snowfalla z przyjaciółkami i znajomymi ^^ Pamiętasz swój pierwszy rysunek oraz pierwszy konwent? Co czułaś w obu sytuacjach?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Hmm, pierwszego rysunku nie pamiętam, byłam zbyt małym szkrabem xD ale pamiętam swój pierwszy konwent. Zaczynałam wtedy oglądać anime i dostałam cynk od znajomej, że w Krakowie są organizowane zjazdy fanów! Wybrałam się z nią na najbliższy i mimo lekkiego zdenerwowania bardzo mi się spodobało. Super wspominam tamtejszy artroom. Wydawało mi się wtedy, że ciężko jest ogarnąć wszystko i jest tyle ciekawych rzeczy do robienia, że muszę na następny raz iść na 2 dni! Iii od razu pokochałam cosplay.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 xml:space="preserve">Czy to właśnie tam wymyśliłaś swoją </w:t>
      </w:r>
      <w:r>
        <w:rPr>
          <w:b/>
          <w:i/>
          <w:sz w:val="24"/>
          <w:szCs w:val="24"/>
        </w:rPr>
        <w:t xml:space="preserve">ksywkę – </w:t>
      </w:r>
      <w:r>
        <w:rPr>
          <w:b/>
          <w:sz w:val="24"/>
          <w:szCs w:val="24"/>
        </w:rPr>
        <w:t>Pingwinowa?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Nie. Moja ksywka narodziła się nieco później. Razem z bratem graliśmy w MMORPG Maple Story. Kiedy dodali tam nową grywalną postać, budziła się ona w mieście pingwinów. Był tam jeden silny pingwin, którego z bratem nazwaliśmy Pingwinowa, bo był strasznie cool xD Później, szukając nazwy na konto na deviantarcie, przypomniałam sobie jego i uznałam, że będzie mnie motywował do rysowania, i taką nazwę przybrałam.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Masz swoje ulubione tytuły, które poleciłabyś naszym Czytelnikom?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Tytuły w sensie gry/komiksy/książki/planszówki/filmy? kreskówki anime? czy książki do nauki rysowania?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Może być wszystko!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Hmm, z książek do rysowania, które najlepiej wspominam i dalej mam, to „Lekcje rysowania i malowania fantasy” (i kolejne z tej serii). Dały mi one mnóstwo inspiracji!  Ostatnio sporo gram w gry planszowe, więc mogę sporo polecić. Moje ulubione pozycje, które odkryłam w zeszłym roku, to Root (cudowne ilustracje i można grać ptaszkami!), Arkham Horror: The Card Game (angażująca fabularnie gra, która co chwilę Ci pokazuje, że zapewne nie wygrasz) a z mniej wymagających dostałam ślicznego Azula gdzie układamy mozaikę.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V: </w:t>
      </w:r>
      <w:r>
        <w:rPr>
          <w:b/>
          <w:sz w:val="24"/>
          <w:szCs w:val="24"/>
        </w:rPr>
        <w:t>A jak sprawa wygląda z cosplayem? Zrobiłaś już kilka kostiumów?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Zrobiłam kilka małych cosplayów, ale głównie pomagałam znajomym w ich strojach. Mój ostatni własny projekt skończył dość smutno, bo zanim skończyłam cały strój Arrakkoa, maska, którą stworzyłam jako pierwszą, została uszkodzona.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Co się stało?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Przez chwilę była u moich rodziców i mama nie zauważyła jej i wrzuciła jakąś rzecz do szafy, co spowodowało, że pękła :&lt; Była lekko naruszona w czasie transportu, więc dużo nie potrzebowała żeby całkiem popękać…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Przykro mi to słyszeć. Twórca nie lubi patrzeć na zniszczone dzieło, zwłaszcza gdy jest jego… Masz w planach kolejne cosplaye?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P: Na razie nie planowałam, może w przyszłości coś się uda podziałać. Jest kilka rzeczy, które bym chętnie zrobiła, ale brakuje albo czasu, albo pieniędzy… Pomyślę nad czymś na Pyrkon przy pomyślnych wiatrach.</w:t>
      </w:r>
    </w:p>
    <w:p w:rsidR="002E18C2" w:rsidRDefault="002E18C2">
      <w:pPr>
        <w:pStyle w:val="normal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V: </w:t>
      </w:r>
      <w:r>
        <w:rPr>
          <w:b/>
          <w:sz w:val="24"/>
          <w:szCs w:val="24"/>
        </w:rPr>
        <w:t>Czy chciałabyś coś jeszcze dodać coś od siebie?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P: Rysujcie! I małymi pingwinimi kroczkami stawajcie się lepsi~!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 xml:space="preserve">V: </w:t>
      </w:r>
      <w:r>
        <w:rPr>
          <w:b/>
          <w:sz w:val="24"/>
          <w:szCs w:val="24"/>
        </w:rPr>
        <w:t>Dziękuję za poświęcony dla nas czas.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Grafika &gt;&gt;&gt;</w:t>
      </w: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4">
        <w:r>
          <w:rPr>
            <w:b/>
            <w:color w:val="1155CC"/>
            <w:sz w:val="24"/>
            <w:szCs w:val="24"/>
            <w:u w:val="single"/>
          </w:rPr>
          <w:t>https://www.deviantart.com/pingwinowa/art/Kimono-full-of-stars-802725903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5">
        <w:r>
          <w:rPr>
            <w:b/>
            <w:color w:val="1155CC"/>
            <w:sz w:val="24"/>
            <w:szCs w:val="24"/>
            <w:u w:val="single"/>
          </w:rPr>
          <w:t>https://www.deviantart.com/pingwinowa/art/Vampire-832073782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6">
        <w:r>
          <w:rPr>
            <w:b/>
            <w:color w:val="1155CC"/>
            <w:sz w:val="24"/>
            <w:szCs w:val="24"/>
            <w:u w:val="single"/>
          </w:rPr>
          <w:t>https://www.deviantart.com/pingwinowa/art/Burn-792646331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7">
        <w:r>
          <w:rPr>
            <w:b/>
            <w:color w:val="1155CC"/>
            <w:sz w:val="24"/>
            <w:szCs w:val="24"/>
            <w:u w:val="single"/>
          </w:rPr>
          <w:t>https://www.deviantart.com/pingwinowa/art/Sun-781492636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https://www.deviantart.com/pingwinowa/art/Happy-bubbles-759371323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9">
        <w:r>
          <w:rPr>
            <w:b/>
            <w:color w:val="1155CC"/>
            <w:sz w:val="24"/>
            <w:szCs w:val="24"/>
            <w:u w:val="single"/>
          </w:rPr>
          <w:t>https://www.deviantart.com/pingwinowa/art/YCh-Head-full-of-stars-751901623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10">
        <w:r>
          <w:rPr>
            <w:b/>
            <w:color w:val="1155CC"/>
            <w:sz w:val="24"/>
            <w:szCs w:val="24"/>
            <w:u w:val="single"/>
          </w:rPr>
          <w:t>https://www.deviantart.com/pingwinowa/art/YCH-Just-my-music-and-I-742308960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11">
        <w:r>
          <w:rPr>
            <w:b/>
            <w:color w:val="1155CC"/>
            <w:sz w:val="24"/>
            <w:szCs w:val="24"/>
            <w:u w:val="single"/>
          </w:rPr>
          <w:t>https://www.deviantart.com/pingwinowa/art/Flowers-Crown-674660664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12">
        <w:r>
          <w:rPr>
            <w:b/>
            <w:color w:val="1155CC"/>
            <w:sz w:val="24"/>
            <w:szCs w:val="24"/>
            <w:u w:val="single"/>
          </w:rPr>
          <w:t>https://www.deviantart.com/pingwinowa/art/com-merpony-663514433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13">
        <w:r>
          <w:rPr>
            <w:b/>
            <w:color w:val="1155CC"/>
            <w:sz w:val="24"/>
            <w:szCs w:val="24"/>
            <w:u w:val="single"/>
          </w:rPr>
          <w:t>https://www.deviantart.com/pingwinowa/art/com-pegasus-hug-574747534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14">
        <w:r>
          <w:rPr>
            <w:b/>
            <w:color w:val="1155CC"/>
            <w:sz w:val="24"/>
            <w:szCs w:val="24"/>
            <w:u w:val="single"/>
          </w:rPr>
          <w:t>https://www.deviantart.com/pingwinowa/art/com-chrysalis-565655008</w:t>
        </w:r>
      </w:hyperlink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</w:p>
    <w:p w:rsidR="002E18C2" w:rsidRDefault="002E18C2">
      <w:pPr>
        <w:pStyle w:val="normal0"/>
        <w:ind w:firstLine="720"/>
        <w:jc w:val="both"/>
        <w:rPr>
          <w:b/>
          <w:sz w:val="24"/>
          <w:szCs w:val="24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https://www.deviantart.com/pingwinowa/gallery</w:t>
        </w:r>
      </w:hyperlink>
    </w:p>
    <w:sectPr w:rsidR="002E18C2" w:rsidSect="002F655B"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655B"/>
    <w:rsid w:val="002E18C2"/>
    <w:rsid w:val="002F655B"/>
    <w:rsid w:val="008515BA"/>
    <w:rsid w:val="009E4460"/>
    <w:rsid w:val="00B71A55"/>
    <w:rsid w:val="00D0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lang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2F65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2F65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2F65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2F65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2F655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2F65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5C3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5C3"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5C3"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5C3"/>
    <w:rPr>
      <w:rFonts w:asciiTheme="minorHAnsi" w:eastAsiaTheme="minorEastAsia" w:hAnsiTheme="minorHAnsi" w:cstheme="minorBidi"/>
      <w:b/>
      <w:bCs/>
      <w:sz w:val="28"/>
      <w:szCs w:val="28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5C3"/>
    <w:rPr>
      <w:rFonts w:asciiTheme="minorHAnsi" w:eastAsiaTheme="minorEastAsia" w:hAnsiTheme="minorHAnsi" w:cstheme="minorBidi"/>
      <w:b/>
      <w:bCs/>
      <w:i/>
      <w:iCs/>
      <w:sz w:val="26"/>
      <w:szCs w:val="26"/>
      <w:lang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5C3"/>
    <w:rPr>
      <w:rFonts w:asciiTheme="minorHAnsi" w:eastAsiaTheme="minorEastAsia" w:hAnsiTheme="minorHAnsi" w:cstheme="minorBidi"/>
      <w:b/>
      <w:bCs/>
      <w:lang/>
    </w:rPr>
  </w:style>
  <w:style w:type="paragraph" w:customStyle="1" w:styleId="normal0">
    <w:name w:val="normal"/>
    <w:uiPriority w:val="99"/>
    <w:rsid w:val="002F655B"/>
    <w:pPr>
      <w:spacing w:line="276" w:lineRule="auto"/>
    </w:pPr>
    <w:rPr>
      <w:lang/>
    </w:rPr>
  </w:style>
  <w:style w:type="paragraph" w:styleId="Title">
    <w:name w:val="Title"/>
    <w:basedOn w:val="normal0"/>
    <w:next w:val="normal0"/>
    <w:link w:val="TitleChar"/>
    <w:uiPriority w:val="99"/>
    <w:qFormat/>
    <w:rsid w:val="002F655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5C3"/>
    <w:rPr>
      <w:rFonts w:asciiTheme="majorHAnsi" w:eastAsiaTheme="majorEastAsia" w:hAnsiTheme="majorHAnsi" w:cstheme="majorBidi"/>
      <w:b/>
      <w:bCs/>
      <w:kern w:val="28"/>
      <w:sz w:val="32"/>
      <w:szCs w:val="32"/>
      <w:lang/>
    </w:rPr>
  </w:style>
  <w:style w:type="paragraph" w:styleId="Subtitle">
    <w:name w:val="Subtitle"/>
    <w:basedOn w:val="normal0"/>
    <w:next w:val="normal0"/>
    <w:link w:val="SubtitleChar"/>
    <w:uiPriority w:val="99"/>
    <w:qFormat/>
    <w:rsid w:val="002F655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465C3"/>
    <w:rPr>
      <w:rFonts w:asciiTheme="majorHAnsi" w:eastAsiaTheme="majorEastAsia" w:hAnsiTheme="majorHAnsi" w:cstheme="majorBidi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pingwinowa/art/Happy-bubbles-759371323" TargetMode="External"/><Relationship Id="rId13" Type="http://schemas.openxmlformats.org/officeDocument/2006/relationships/hyperlink" Target="https://www.deviantart.com/pingwinowa/art/com-pegasus-hug-5747475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viantart.com/pingwinowa/art/Sun-781492636" TargetMode="External"/><Relationship Id="rId12" Type="http://schemas.openxmlformats.org/officeDocument/2006/relationships/hyperlink" Target="https://www.deviantart.com/pingwinowa/art/com-merpony-66351443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deviantart.com/pingwinowa/art/Burn-792646331" TargetMode="External"/><Relationship Id="rId11" Type="http://schemas.openxmlformats.org/officeDocument/2006/relationships/hyperlink" Target="https://www.deviantart.com/pingwinowa/art/Flowers-Crown-674660664" TargetMode="External"/><Relationship Id="rId5" Type="http://schemas.openxmlformats.org/officeDocument/2006/relationships/hyperlink" Target="https://www.deviantart.com/pingwinowa/art/Vampire-832073782" TargetMode="External"/><Relationship Id="rId15" Type="http://schemas.openxmlformats.org/officeDocument/2006/relationships/hyperlink" Target="https://www.deviantart.com/pingwinowa/gallery" TargetMode="External"/><Relationship Id="rId10" Type="http://schemas.openxmlformats.org/officeDocument/2006/relationships/hyperlink" Target="https://www.deviantart.com/pingwinowa/art/YCH-Just-my-music-and-I-742308960" TargetMode="External"/><Relationship Id="rId4" Type="http://schemas.openxmlformats.org/officeDocument/2006/relationships/hyperlink" Target="https://www.deviantart.com/pingwinowa/art/Kimono-full-of-stars-802725903" TargetMode="External"/><Relationship Id="rId9" Type="http://schemas.openxmlformats.org/officeDocument/2006/relationships/hyperlink" Target="https://www.deviantart.com/pingwinowa/art/YCh-Head-full-of-stars-751901623" TargetMode="External"/><Relationship Id="rId14" Type="http://schemas.openxmlformats.org/officeDocument/2006/relationships/hyperlink" Target="https://www.deviantart.com/pingwinowa/art/com-chrysalis-565655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109</TotalTime>
  <Pages>5</Pages>
  <Words>1773</Words>
  <Characters>10641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Maciej Tereszkiewiczm</cp:lastModifiedBy>
  <cp:revision>2</cp:revision>
  <dcterms:created xsi:type="dcterms:W3CDTF">2020-04-02T05:48:00Z</dcterms:created>
  <dcterms:modified xsi:type="dcterms:W3CDTF">2020-04-02T07:37:00Z</dcterms:modified>
</cp:coreProperties>
</file>